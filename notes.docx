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86C41" w14:textId="04B84292" w:rsidR="00B42AA1" w:rsidRDefault="00E75FC7">
      <w:r>
        <w:t xml:space="preserve">Soap was initially used to communicate between 2 apps even if their language is different but it used xml which </w:t>
      </w:r>
      <w:proofErr w:type="spellStart"/>
      <w:r>
        <w:t>ws</w:t>
      </w:r>
      <w:proofErr w:type="spellEnd"/>
      <w:r>
        <w:t xml:space="preserve"> heavy rigid and slow</w:t>
      </w:r>
    </w:p>
    <w:p w14:paraId="167553F4" w14:textId="6808764A" w:rsidR="00E75FC7" w:rsidRDefault="00E75FC7">
      <w:r>
        <w:t xml:space="preserve">Then new thing is used which is rest (Representational state </w:t>
      </w:r>
      <w:proofErr w:type="gramStart"/>
      <w:r>
        <w:t>transfer)  it</w:t>
      </w:r>
      <w:proofErr w:type="gramEnd"/>
      <w:r>
        <w:t xml:space="preserve"> can make use of xml, </w:t>
      </w:r>
      <w:proofErr w:type="spellStart"/>
      <w:r>
        <w:t>json</w:t>
      </w:r>
      <w:proofErr w:type="spellEnd"/>
      <w:r>
        <w:t xml:space="preserve"> any</w:t>
      </w:r>
    </w:p>
    <w:p w14:paraId="3781652F" w14:textId="325D4967" w:rsidR="00E75FC7" w:rsidRDefault="00E75FC7">
      <w:r>
        <w:t xml:space="preserve">There are also new things available </w:t>
      </w:r>
      <w:proofErr w:type="spellStart"/>
      <w:r>
        <w:t>graphql</w:t>
      </w:r>
      <w:proofErr w:type="spellEnd"/>
      <w:r>
        <w:t xml:space="preserve"> and </w:t>
      </w:r>
      <w:proofErr w:type="spellStart"/>
      <w:r>
        <w:t>protobuff</w:t>
      </w:r>
      <w:proofErr w:type="spellEnd"/>
      <w:r>
        <w:t xml:space="preserve"> or </w:t>
      </w:r>
      <w:proofErr w:type="spellStart"/>
      <w:r>
        <w:t>grpc</w:t>
      </w:r>
      <w:proofErr w:type="spellEnd"/>
    </w:p>
    <w:p w14:paraId="389DEE24" w14:textId="05303A62" w:rsidR="004E06D0" w:rsidRDefault="004E06D0">
      <w:r>
        <w:t>API are communication channels through which 2 apps communicate</w:t>
      </w:r>
    </w:p>
    <w:p w14:paraId="46C95368" w14:textId="77777777" w:rsidR="004A475C" w:rsidRDefault="004A475C">
      <w:pPr>
        <w:pBdr>
          <w:bottom w:val="single" w:sz="6" w:space="1" w:color="auto"/>
        </w:pBdr>
      </w:pPr>
    </w:p>
    <w:p w14:paraId="197BE2C2" w14:textId="369162B9" w:rsidR="004A475C" w:rsidRDefault="004A475C">
      <w:proofErr w:type="spellStart"/>
      <w:r>
        <w:t>Inorder</w:t>
      </w:r>
      <w:proofErr w:type="spellEnd"/>
      <w:r>
        <w:t xml:space="preserve"> to get crud operations in data we need address that is URI unique resource identifier for </w:t>
      </w:r>
      <w:proofErr w:type="spellStart"/>
      <w:r>
        <w:t>websitesit</w:t>
      </w:r>
      <w:proofErr w:type="spellEnd"/>
      <w:r>
        <w:t xml:space="preserve"> is </w:t>
      </w:r>
      <w:proofErr w:type="spellStart"/>
      <w:r>
        <w:t>url</w:t>
      </w:r>
      <w:proofErr w:type="spellEnd"/>
    </w:p>
    <w:p w14:paraId="4912A30F" w14:textId="15EB4340" w:rsidR="004A475C" w:rsidRDefault="004A475C">
      <w:pPr>
        <w:pBdr>
          <w:bottom w:val="single" w:sz="6" w:space="1" w:color="auto"/>
        </w:pBdr>
      </w:pPr>
      <w:r>
        <w:t xml:space="preserve">To form </w:t>
      </w:r>
      <w:proofErr w:type="spellStart"/>
      <w:r>
        <w:t>uri</w:t>
      </w:r>
      <w:proofErr w:type="spellEnd"/>
      <w:r>
        <w:t xml:space="preserve"> – name of resource should always be a noun and plural</w:t>
      </w:r>
    </w:p>
    <w:p w14:paraId="42FD098C" w14:textId="77777777" w:rsidR="0015755F" w:rsidRDefault="0015755F">
      <w:pPr>
        <w:pBdr>
          <w:bottom w:val="single" w:sz="6" w:space="1" w:color="auto"/>
        </w:pBdr>
      </w:pPr>
    </w:p>
    <w:p w14:paraId="7DCAF197" w14:textId="6BBA8880" w:rsidR="0015755F" w:rsidRDefault="0015755F">
      <w:r>
        <w:t xml:space="preserve">Node.js provides environment for </w:t>
      </w:r>
      <w:proofErr w:type="spellStart"/>
      <w:r>
        <w:t>js</w:t>
      </w:r>
      <w:proofErr w:type="spellEnd"/>
      <w:r>
        <w:t xml:space="preserve"> to provide runtime in different</w:t>
      </w:r>
    </w:p>
    <w:sectPr w:rsidR="0015755F" w:rsidSect="00B42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C7"/>
    <w:rsid w:val="00002FC7"/>
    <w:rsid w:val="00004D01"/>
    <w:rsid w:val="000059BE"/>
    <w:rsid w:val="00010579"/>
    <w:rsid w:val="0001092F"/>
    <w:rsid w:val="00010C49"/>
    <w:rsid w:val="00011449"/>
    <w:rsid w:val="000137EC"/>
    <w:rsid w:val="000163AA"/>
    <w:rsid w:val="000173BF"/>
    <w:rsid w:val="00022B57"/>
    <w:rsid w:val="00025DB9"/>
    <w:rsid w:val="000263A4"/>
    <w:rsid w:val="000263B0"/>
    <w:rsid w:val="00026952"/>
    <w:rsid w:val="00027C1A"/>
    <w:rsid w:val="0003296C"/>
    <w:rsid w:val="00032982"/>
    <w:rsid w:val="00032EDC"/>
    <w:rsid w:val="000351EC"/>
    <w:rsid w:val="0003669F"/>
    <w:rsid w:val="00037F92"/>
    <w:rsid w:val="00042E66"/>
    <w:rsid w:val="00043C98"/>
    <w:rsid w:val="00046A55"/>
    <w:rsid w:val="00052004"/>
    <w:rsid w:val="000520B8"/>
    <w:rsid w:val="00054BA5"/>
    <w:rsid w:val="0005699E"/>
    <w:rsid w:val="000601A5"/>
    <w:rsid w:val="00060F0D"/>
    <w:rsid w:val="0006295F"/>
    <w:rsid w:val="000656FC"/>
    <w:rsid w:val="00067107"/>
    <w:rsid w:val="0007147F"/>
    <w:rsid w:val="0007192F"/>
    <w:rsid w:val="00072F92"/>
    <w:rsid w:val="00074366"/>
    <w:rsid w:val="000777BE"/>
    <w:rsid w:val="00081408"/>
    <w:rsid w:val="00085679"/>
    <w:rsid w:val="00086203"/>
    <w:rsid w:val="00091542"/>
    <w:rsid w:val="0009338F"/>
    <w:rsid w:val="00096C73"/>
    <w:rsid w:val="000A1DAE"/>
    <w:rsid w:val="000A2CDE"/>
    <w:rsid w:val="000A6273"/>
    <w:rsid w:val="000A6DD7"/>
    <w:rsid w:val="000B1729"/>
    <w:rsid w:val="000B4CD7"/>
    <w:rsid w:val="000C3710"/>
    <w:rsid w:val="000C5529"/>
    <w:rsid w:val="000D2553"/>
    <w:rsid w:val="000D3284"/>
    <w:rsid w:val="000E1DE2"/>
    <w:rsid w:val="000E2ECD"/>
    <w:rsid w:val="000E4744"/>
    <w:rsid w:val="000F0741"/>
    <w:rsid w:val="000F089C"/>
    <w:rsid w:val="000F12CF"/>
    <w:rsid w:val="000F22DF"/>
    <w:rsid w:val="000F6385"/>
    <w:rsid w:val="001008FA"/>
    <w:rsid w:val="00101350"/>
    <w:rsid w:val="0010171C"/>
    <w:rsid w:val="00110A58"/>
    <w:rsid w:val="00111D40"/>
    <w:rsid w:val="00113DBE"/>
    <w:rsid w:val="00115E57"/>
    <w:rsid w:val="00121946"/>
    <w:rsid w:val="00122201"/>
    <w:rsid w:val="00125248"/>
    <w:rsid w:val="00125B29"/>
    <w:rsid w:val="001337E3"/>
    <w:rsid w:val="00142614"/>
    <w:rsid w:val="001456A5"/>
    <w:rsid w:val="001457FF"/>
    <w:rsid w:val="001524B7"/>
    <w:rsid w:val="001528AE"/>
    <w:rsid w:val="00154E71"/>
    <w:rsid w:val="00155D2A"/>
    <w:rsid w:val="0015734F"/>
    <w:rsid w:val="0015755F"/>
    <w:rsid w:val="0015762B"/>
    <w:rsid w:val="00161442"/>
    <w:rsid w:val="00161DC8"/>
    <w:rsid w:val="0016469E"/>
    <w:rsid w:val="00172ABD"/>
    <w:rsid w:val="0017627B"/>
    <w:rsid w:val="00177061"/>
    <w:rsid w:val="00177634"/>
    <w:rsid w:val="00184B02"/>
    <w:rsid w:val="00185AF9"/>
    <w:rsid w:val="00185CBB"/>
    <w:rsid w:val="00185F71"/>
    <w:rsid w:val="00187C05"/>
    <w:rsid w:val="00190C3B"/>
    <w:rsid w:val="001914EF"/>
    <w:rsid w:val="0019636E"/>
    <w:rsid w:val="00197751"/>
    <w:rsid w:val="001A0C42"/>
    <w:rsid w:val="001A2510"/>
    <w:rsid w:val="001A2607"/>
    <w:rsid w:val="001A363C"/>
    <w:rsid w:val="001A7831"/>
    <w:rsid w:val="001B3AA6"/>
    <w:rsid w:val="001B3E95"/>
    <w:rsid w:val="001B56D6"/>
    <w:rsid w:val="001B692E"/>
    <w:rsid w:val="001C0333"/>
    <w:rsid w:val="001C21AD"/>
    <w:rsid w:val="001C6029"/>
    <w:rsid w:val="001C70FD"/>
    <w:rsid w:val="001C7A2C"/>
    <w:rsid w:val="001D31E6"/>
    <w:rsid w:val="001D38E1"/>
    <w:rsid w:val="001E7663"/>
    <w:rsid w:val="001E78F9"/>
    <w:rsid w:val="001F4563"/>
    <w:rsid w:val="001F6329"/>
    <w:rsid w:val="001F6DCF"/>
    <w:rsid w:val="00200303"/>
    <w:rsid w:val="00201F08"/>
    <w:rsid w:val="0020214E"/>
    <w:rsid w:val="002025C9"/>
    <w:rsid w:val="00202A58"/>
    <w:rsid w:val="00202B60"/>
    <w:rsid w:val="002041C2"/>
    <w:rsid w:val="00204AC6"/>
    <w:rsid w:val="00210916"/>
    <w:rsid w:val="0021129E"/>
    <w:rsid w:val="00213483"/>
    <w:rsid w:val="00213A61"/>
    <w:rsid w:val="00216F7C"/>
    <w:rsid w:val="002200A4"/>
    <w:rsid w:val="00226922"/>
    <w:rsid w:val="00226970"/>
    <w:rsid w:val="00227EB7"/>
    <w:rsid w:val="002322E4"/>
    <w:rsid w:val="00237340"/>
    <w:rsid w:val="002408E7"/>
    <w:rsid w:val="0024250B"/>
    <w:rsid w:val="00245EC6"/>
    <w:rsid w:val="002477FE"/>
    <w:rsid w:val="00250788"/>
    <w:rsid w:val="002514E7"/>
    <w:rsid w:val="00254340"/>
    <w:rsid w:val="002561AB"/>
    <w:rsid w:val="002562B6"/>
    <w:rsid w:val="00256E57"/>
    <w:rsid w:val="00257D19"/>
    <w:rsid w:val="00260470"/>
    <w:rsid w:val="00261A2F"/>
    <w:rsid w:val="00261D8C"/>
    <w:rsid w:val="00264727"/>
    <w:rsid w:val="00273922"/>
    <w:rsid w:val="002761D3"/>
    <w:rsid w:val="0027626A"/>
    <w:rsid w:val="00277E3B"/>
    <w:rsid w:val="00280F08"/>
    <w:rsid w:val="00281D24"/>
    <w:rsid w:val="00284713"/>
    <w:rsid w:val="00284AA8"/>
    <w:rsid w:val="00284F33"/>
    <w:rsid w:val="00285F2A"/>
    <w:rsid w:val="002871AE"/>
    <w:rsid w:val="00287F3F"/>
    <w:rsid w:val="00291CD4"/>
    <w:rsid w:val="00292B98"/>
    <w:rsid w:val="00292F34"/>
    <w:rsid w:val="00293AEC"/>
    <w:rsid w:val="00295A1D"/>
    <w:rsid w:val="00295DE5"/>
    <w:rsid w:val="00296328"/>
    <w:rsid w:val="002965B7"/>
    <w:rsid w:val="0029772B"/>
    <w:rsid w:val="002A0696"/>
    <w:rsid w:val="002A1EE5"/>
    <w:rsid w:val="002A27DB"/>
    <w:rsid w:val="002A3B4A"/>
    <w:rsid w:val="002A5AA1"/>
    <w:rsid w:val="002B2457"/>
    <w:rsid w:val="002B29A9"/>
    <w:rsid w:val="002B5754"/>
    <w:rsid w:val="002B5C65"/>
    <w:rsid w:val="002B6B29"/>
    <w:rsid w:val="002C0C12"/>
    <w:rsid w:val="002C1B20"/>
    <w:rsid w:val="002C2BEC"/>
    <w:rsid w:val="002C2DCC"/>
    <w:rsid w:val="002C32F8"/>
    <w:rsid w:val="002C4039"/>
    <w:rsid w:val="002C5C27"/>
    <w:rsid w:val="002D2D75"/>
    <w:rsid w:val="002D3646"/>
    <w:rsid w:val="002D3CFA"/>
    <w:rsid w:val="002D6573"/>
    <w:rsid w:val="002D6C6A"/>
    <w:rsid w:val="002D7F0E"/>
    <w:rsid w:val="002E1C85"/>
    <w:rsid w:val="002F12A9"/>
    <w:rsid w:val="002F2B91"/>
    <w:rsid w:val="002F2D0B"/>
    <w:rsid w:val="002F5DAB"/>
    <w:rsid w:val="002F6292"/>
    <w:rsid w:val="002F685C"/>
    <w:rsid w:val="00303042"/>
    <w:rsid w:val="00303FB5"/>
    <w:rsid w:val="0031341C"/>
    <w:rsid w:val="00313F06"/>
    <w:rsid w:val="0031469A"/>
    <w:rsid w:val="00320240"/>
    <w:rsid w:val="00323CF5"/>
    <w:rsid w:val="00325937"/>
    <w:rsid w:val="00327A91"/>
    <w:rsid w:val="00327B1A"/>
    <w:rsid w:val="00334602"/>
    <w:rsid w:val="00336F63"/>
    <w:rsid w:val="00340D82"/>
    <w:rsid w:val="003450B3"/>
    <w:rsid w:val="00347A25"/>
    <w:rsid w:val="00350DE8"/>
    <w:rsid w:val="0035181F"/>
    <w:rsid w:val="003529D8"/>
    <w:rsid w:val="00353A47"/>
    <w:rsid w:val="0035702E"/>
    <w:rsid w:val="003570F4"/>
    <w:rsid w:val="003570F7"/>
    <w:rsid w:val="00360832"/>
    <w:rsid w:val="00360972"/>
    <w:rsid w:val="00360FC8"/>
    <w:rsid w:val="0036294E"/>
    <w:rsid w:val="0036657E"/>
    <w:rsid w:val="00366B44"/>
    <w:rsid w:val="00367341"/>
    <w:rsid w:val="003726C4"/>
    <w:rsid w:val="0037273F"/>
    <w:rsid w:val="003752ED"/>
    <w:rsid w:val="0037765D"/>
    <w:rsid w:val="0038015E"/>
    <w:rsid w:val="00381489"/>
    <w:rsid w:val="0038178E"/>
    <w:rsid w:val="003829B5"/>
    <w:rsid w:val="00384678"/>
    <w:rsid w:val="00384D69"/>
    <w:rsid w:val="0039204E"/>
    <w:rsid w:val="00393A6A"/>
    <w:rsid w:val="003970BF"/>
    <w:rsid w:val="003A14C0"/>
    <w:rsid w:val="003A2FA0"/>
    <w:rsid w:val="003A3A45"/>
    <w:rsid w:val="003A444E"/>
    <w:rsid w:val="003B1E76"/>
    <w:rsid w:val="003B3925"/>
    <w:rsid w:val="003B3C34"/>
    <w:rsid w:val="003B3F37"/>
    <w:rsid w:val="003B59BD"/>
    <w:rsid w:val="003B5BDA"/>
    <w:rsid w:val="003B605B"/>
    <w:rsid w:val="003C0624"/>
    <w:rsid w:val="003C2143"/>
    <w:rsid w:val="003C2638"/>
    <w:rsid w:val="003C46B4"/>
    <w:rsid w:val="003C60BA"/>
    <w:rsid w:val="003C78CA"/>
    <w:rsid w:val="003C7A26"/>
    <w:rsid w:val="003D08D0"/>
    <w:rsid w:val="003D0CF9"/>
    <w:rsid w:val="003D1F1D"/>
    <w:rsid w:val="003D5475"/>
    <w:rsid w:val="003D6497"/>
    <w:rsid w:val="003D6604"/>
    <w:rsid w:val="003E0C70"/>
    <w:rsid w:val="003E1FB4"/>
    <w:rsid w:val="003E46CC"/>
    <w:rsid w:val="003E6F3C"/>
    <w:rsid w:val="003F0A81"/>
    <w:rsid w:val="003F13E8"/>
    <w:rsid w:val="003F2161"/>
    <w:rsid w:val="003F64AD"/>
    <w:rsid w:val="00400179"/>
    <w:rsid w:val="004105AD"/>
    <w:rsid w:val="00412838"/>
    <w:rsid w:val="00415410"/>
    <w:rsid w:val="00417208"/>
    <w:rsid w:val="00417D5E"/>
    <w:rsid w:val="00421C2A"/>
    <w:rsid w:val="004220A3"/>
    <w:rsid w:val="00422F33"/>
    <w:rsid w:val="004264C2"/>
    <w:rsid w:val="004264C4"/>
    <w:rsid w:val="00434576"/>
    <w:rsid w:val="0043478A"/>
    <w:rsid w:val="004353D0"/>
    <w:rsid w:val="004479CB"/>
    <w:rsid w:val="004509EF"/>
    <w:rsid w:val="0045147F"/>
    <w:rsid w:val="00452475"/>
    <w:rsid w:val="0045523A"/>
    <w:rsid w:val="004565BE"/>
    <w:rsid w:val="00456BA4"/>
    <w:rsid w:val="004604C5"/>
    <w:rsid w:val="00460FA9"/>
    <w:rsid w:val="004614FF"/>
    <w:rsid w:val="00466312"/>
    <w:rsid w:val="00475814"/>
    <w:rsid w:val="00481B7B"/>
    <w:rsid w:val="0048619F"/>
    <w:rsid w:val="00487886"/>
    <w:rsid w:val="00492788"/>
    <w:rsid w:val="00494D48"/>
    <w:rsid w:val="004978A3"/>
    <w:rsid w:val="004A0CB3"/>
    <w:rsid w:val="004A475C"/>
    <w:rsid w:val="004A4A8D"/>
    <w:rsid w:val="004A5FCA"/>
    <w:rsid w:val="004A72B4"/>
    <w:rsid w:val="004B17E5"/>
    <w:rsid w:val="004B1B5F"/>
    <w:rsid w:val="004B1D8C"/>
    <w:rsid w:val="004B21FD"/>
    <w:rsid w:val="004B7164"/>
    <w:rsid w:val="004C16B7"/>
    <w:rsid w:val="004C412A"/>
    <w:rsid w:val="004C452B"/>
    <w:rsid w:val="004C4BDA"/>
    <w:rsid w:val="004C5EB4"/>
    <w:rsid w:val="004D1BED"/>
    <w:rsid w:val="004D4EE9"/>
    <w:rsid w:val="004D536B"/>
    <w:rsid w:val="004D5DC8"/>
    <w:rsid w:val="004D6772"/>
    <w:rsid w:val="004D6C81"/>
    <w:rsid w:val="004D74DC"/>
    <w:rsid w:val="004E06D0"/>
    <w:rsid w:val="004E5A8C"/>
    <w:rsid w:val="004E5ECA"/>
    <w:rsid w:val="004E7576"/>
    <w:rsid w:val="004E7F48"/>
    <w:rsid w:val="004F367F"/>
    <w:rsid w:val="004F3C0A"/>
    <w:rsid w:val="00500F99"/>
    <w:rsid w:val="00503F4A"/>
    <w:rsid w:val="005041E0"/>
    <w:rsid w:val="005076FD"/>
    <w:rsid w:val="00507F7F"/>
    <w:rsid w:val="00511F8C"/>
    <w:rsid w:val="005179E9"/>
    <w:rsid w:val="00517A26"/>
    <w:rsid w:val="005201F8"/>
    <w:rsid w:val="00531B77"/>
    <w:rsid w:val="005360DA"/>
    <w:rsid w:val="00541B58"/>
    <w:rsid w:val="00543012"/>
    <w:rsid w:val="00544AAE"/>
    <w:rsid w:val="00547C1F"/>
    <w:rsid w:val="00550670"/>
    <w:rsid w:val="00551024"/>
    <w:rsid w:val="00551425"/>
    <w:rsid w:val="00552873"/>
    <w:rsid w:val="005528B8"/>
    <w:rsid w:val="00552D43"/>
    <w:rsid w:val="00554E0B"/>
    <w:rsid w:val="00555C06"/>
    <w:rsid w:val="005561DA"/>
    <w:rsid w:val="005565D6"/>
    <w:rsid w:val="0056559B"/>
    <w:rsid w:val="00565800"/>
    <w:rsid w:val="00574BD8"/>
    <w:rsid w:val="00574D25"/>
    <w:rsid w:val="00575580"/>
    <w:rsid w:val="005772CF"/>
    <w:rsid w:val="00577C1B"/>
    <w:rsid w:val="00580BB2"/>
    <w:rsid w:val="00581815"/>
    <w:rsid w:val="00582864"/>
    <w:rsid w:val="00583FCC"/>
    <w:rsid w:val="00585843"/>
    <w:rsid w:val="005871B3"/>
    <w:rsid w:val="00587A14"/>
    <w:rsid w:val="0059398E"/>
    <w:rsid w:val="00595DB3"/>
    <w:rsid w:val="00596DA9"/>
    <w:rsid w:val="005A159C"/>
    <w:rsid w:val="005A2317"/>
    <w:rsid w:val="005A49D4"/>
    <w:rsid w:val="005B04C8"/>
    <w:rsid w:val="005B09CC"/>
    <w:rsid w:val="005B2324"/>
    <w:rsid w:val="005B2343"/>
    <w:rsid w:val="005B2542"/>
    <w:rsid w:val="005B3524"/>
    <w:rsid w:val="005B3A80"/>
    <w:rsid w:val="005C0227"/>
    <w:rsid w:val="005C027E"/>
    <w:rsid w:val="005C25A7"/>
    <w:rsid w:val="005C2A76"/>
    <w:rsid w:val="005C5CFD"/>
    <w:rsid w:val="005C5D79"/>
    <w:rsid w:val="005D03A9"/>
    <w:rsid w:val="005D1340"/>
    <w:rsid w:val="005D2D1E"/>
    <w:rsid w:val="005D47B9"/>
    <w:rsid w:val="005D495A"/>
    <w:rsid w:val="005E0869"/>
    <w:rsid w:val="005E1A8D"/>
    <w:rsid w:val="005E247B"/>
    <w:rsid w:val="005E2ACB"/>
    <w:rsid w:val="005E3D88"/>
    <w:rsid w:val="005E4194"/>
    <w:rsid w:val="005E43F5"/>
    <w:rsid w:val="005E44F4"/>
    <w:rsid w:val="005E4D5A"/>
    <w:rsid w:val="005E698C"/>
    <w:rsid w:val="005F080B"/>
    <w:rsid w:val="005F0C26"/>
    <w:rsid w:val="005F2FA6"/>
    <w:rsid w:val="005F38CE"/>
    <w:rsid w:val="005F3DD5"/>
    <w:rsid w:val="006001B5"/>
    <w:rsid w:val="006026BF"/>
    <w:rsid w:val="006033F3"/>
    <w:rsid w:val="00603421"/>
    <w:rsid w:val="006037A2"/>
    <w:rsid w:val="0060506E"/>
    <w:rsid w:val="00613A67"/>
    <w:rsid w:val="00625632"/>
    <w:rsid w:val="00625E9E"/>
    <w:rsid w:val="006276A0"/>
    <w:rsid w:val="006279FF"/>
    <w:rsid w:val="00630405"/>
    <w:rsid w:val="0063066E"/>
    <w:rsid w:val="006323AC"/>
    <w:rsid w:val="00632906"/>
    <w:rsid w:val="00632C64"/>
    <w:rsid w:val="006351B8"/>
    <w:rsid w:val="006401A3"/>
    <w:rsid w:val="006449EA"/>
    <w:rsid w:val="00645BA8"/>
    <w:rsid w:val="00651D57"/>
    <w:rsid w:val="006532DE"/>
    <w:rsid w:val="00653725"/>
    <w:rsid w:val="00653E89"/>
    <w:rsid w:val="00653FE4"/>
    <w:rsid w:val="00654417"/>
    <w:rsid w:val="006550F0"/>
    <w:rsid w:val="00660844"/>
    <w:rsid w:val="00662222"/>
    <w:rsid w:val="006628FF"/>
    <w:rsid w:val="00665D61"/>
    <w:rsid w:val="00667A15"/>
    <w:rsid w:val="00667EFD"/>
    <w:rsid w:val="006701A5"/>
    <w:rsid w:val="00675466"/>
    <w:rsid w:val="00675648"/>
    <w:rsid w:val="00675DF4"/>
    <w:rsid w:val="00675F7B"/>
    <w:rsid w:val="00677504"/>
    <w:rsid w:val="00677520"/>
    <w:rsid w:val="00680EB8"/>
    <w:rsid w:val="00683EB8"/>
    <w:rsid w:val="00685B99"/>
    <w:rsid w:val="00686E3F"/>
    <w:rsid w:val="0069058F"/>
    <w:rsid w:val="00690617"/>
    <w:rsid w:val="006956EE"/>
    <w:rsid w:val="0069677E"/>
    <w:rsid w:val="006A0914"/>
    <w:rsid w:val="006A3FB6"/>
    <w:rsid w:val="006A5319"/>
    <w:rsid w:val="006A599F"/>
    <w:rsid w:val="006A62A9"/>
    <w:rsid w:val="006A696D"/>
    <w:rsid w:val="006A7D01"/>
    <w:rsid w:val="006B022A"/>
    <w:rsid w:val="006B44A5"/>
    <w:rsid w:val="006B6444"/>
    <w:rsid w:val="006B70BC"/>
    <w:rsid w:val="006B7A2D"/>
    <w:rsid w:val="006C0882"/>
    <w:rsid w:val="006C3A7D"/>
    <w:rsid w:val="006C5DF3"/>
    <w:rsid w:val="006D0518"/>
    <w:rsid w:val="006D27FD"/>
    <w:rsid w:val="006D30EC"/>
    <w:rsid w:val="006D6251"/>
    <w:rsid w:val="006D6DD7"/>
    <w:rsid w:val="006E0595"/>
    <w:rsid w:val="006E2255"/>
    <w:rsid w:val="006F00D8"/>
    <w:rsid w:val="006F0138"/>
    <w:rsid w:val="006F2DA5"/>
    <w:rsid w:val="006F3159"/>
    <w:rsid w:val="006F428A"/>
    <w:rsid w:val="006F79FF"/>
    <w:rsid w:val="006F7D9F"/>
    <w:rsid w:val="007003A8"/>
    <w:rsid w:val="00701D35"/>
    <w:rsid w:val="00706054"/>
    <w:rsid w:val="00706773"/>
    <w:rsid w:val="00706D7A"/>
    <w:rsid w:val="00710602"/>
    <w:rsid w:val="0071079E"/>
    <w:rsid w:val="0071363F"/>
    <w:rsid w:val="00714B99"/>
    <w:rsid w:val="00715441"/>
    <w:rsid w:val="007155EC"/>
    <w:rsid w:val="0071627F"/>
    <w:rsid w:val="00726EEE"/>
    <w:rsid w:val="00727ED4"/>
    <w:rsid w:val="00732774"/>
    <w:rsid w:val="00736FB1"/>
    <w:rsid w:val="007405FF"/>
    <w:rsid w:val="00742BCD"/>
    <w:rsid w:val="00743ED7"/>
    <w:rsid w:val="007440EF"/>
    <w:rsid w:val="00746651"/>
    <w:rsid w:val="00747F19"/>
    <w:rsid w:val="00752C02"/>
    <w:rsid w:val="00754161"/>
    <w:rsid w:val="007545B4"/>
    <w:rsid w:val="0075572D"/>
    <w:rsid w:val="0075633B"/>
    <w:rsid w:val="0075679D"/>
    <w:rsid w:val="007652E9"/>
    <w:rsid w:val="00765A43"/>
    <w:rsid w:val="0076740D"/>
    <w:rsid w:val="00767ECB"/>
    <w:rsid w:val="0077086F"/>
    <w:rsid w:val="00770C3D"/>
    <w:rsid w:val="0077169F"/>
    <w:rsid w:val="00774EB5"/>
    <w:rsid w:val="007758DC"/>
    <w:rsid w:val="00775E6A"/>
    <w:rsid w:val="007768AB"/>
    <w:rsid w:val="00777415"/>
    <w:rsid w:val="00777A64"/>
    <w:rsid w:val="00782D9F"/>
    <w:rsid w:val="00783155"/>
    <w:rsid w:val="00784A2A"/>
    <w:rsid w:val="00784B8C"/>
    <w:rsid w:val="007856F8"/>
    <w:rsid w:val="007871A4"/>
    <w:rsid w:val="00787CD6"/>
    <w:rsid w:val="007940E5"/>
    <w:rsid w:val="007A0610"/>
    <w:rsid w:val="007A0841"/>
    <w:rsid w:val="007A0906"/>
    <w:rsid w:val="007A11BF"/>
    <w:rsid w:val="007A2438"/>
    <w:rsid w:val="007A3E19"/>
    <w:rsid w:val="007A4C31"/>
    <w:rsid w:val="007A6E37"/>
    <w:rsid w:val="007A6ECB"/>
    <w:rsid w:val="007A78E9"/>
    <w:rsid w:val="007B1614"/>
    <w:rsid w:val="007B1784"/>
    <w:rsid w:val="007B21D1"/>
    <w:rsid w:val="007B38A1"/>
    <w:rsid w:val="007B3CFE"/>
    <w:rsid w:val="007B6F41"/>
    <w:rsid w:val="007C4E55"/>
    <w:rsid w:val="007C67D5"/>
    <w:rsid w:val="007D03A3"/>
    <w:rsid w:val="007D0ABA"/>
    <w:rsid w:val="007D153F"/>
    <w:rsid w:val="007D29FC"/>
    <w:rsid w:val="007D5FDE"/>
    <w:rsid w:val="007D6D89"/>
    <w:rsid w:val="007E2BF7"/>
    <w:rsid w:val="007E5CD9"/>
    <w:rsid w:val="007E7487"/>
    <w:rsid w:val="007E7684"/>
    <w:rsid w:val="007F15AF"/>
    <w:rsid w:val="007F1DA6"/>
    <w:rsid w:val="007F3718"/>
    <w:rsid w:val="007F3EF2"/>
    <w:rsid w:val="007F65ED"/>
    <w:rsid w:val="00801900"/>
    <w:rsid w:val="00801F8E"/>
    <w:rsid w:val="00802EC1"/>
    <w:rsid w:val="00804C0B"/>
    <w:rsid w:val="00804D24"/>
    <w:rsid w:val="008053CD"/>
    <w:rsid w:val="008074AC"/>
    <w:rsid w:val="0081026F"/>
    <w:rsid w:val="008124B9"/>
    <w:rsid w:val="0081341F"/>
    <w:rsid w:val="00813D7E"/>
    <w:rsid w:val="00821D96"/>
    <w:rsid w:val="00830158"/>
    <w:rsid w:val="008303DC"/>
    <w:rsid w:val="00830F9D"/>
    <w:rsid w:val="00832D68"/>
    <w:rsid w:val="00833DE3"/>
    <w:rsid w:val="00834232"/>
    <w:rsid w:val="0083570E"/>
    <w:rsid w:val="00835AD4"/>
    <w:rsid w:val="0083655A"/>
    <w:rsid w:val="008404FE"/>
    <w:rsid w:val="00844556"/>
    <w:rsid w:val="008457C1"/>
    <w:rsid w:val="008476F9"/>
    <w:rsid w:val="008518DD"/>
    <w:rsid w:val="00852664"/>
    <w:rsid w:val="008571FD"/>
    <w:rsid w:val="00857E07"/>
    <w:rsid w:val="00862A7D"/>
    <w:rsid w:val="00867261"/>
    <w:rsid w:val="00872482"/>
    <w:rsid w:val="0087424C"/>
    <w:rsid w:val="00881B60"/>
    <w:rsid w:val="00881D4D"/>
    <w:rsid w:val="008838E8"/>
    <w:rsid w:val="00884687"/>
    <w:rsid w:val="008876EE"/>
    <w:rsid w:val="008958C4"/>
    <w:rsid w:val="008966A8"/>
    <w:rsid w:val="00897692"/>
    <w:rsid w:val="008A51D0"/>
    <w:rsid w:val="008A5300"/>
    <w:rsid w:val="008A5B3A"/>
    <w:rsid w:val="008A6678"/>
    <w:rsid w:val="008B020F"/>
    <w:rsid w:val="008B22C8"/>
    <w:rsid w:val="008B23D7"/>
    <w:rsid w:val="008B2429"/>
    <w:rsid w:val="008B403A"/>
    <w:rsid w:val="008B4751"/>
    <w:rsid w:val="008B624D"/>
    <w:rsid w:val="008B6794"/>
    <w:rsid w:val="008C0D39"/>
    <w:rsid w:val="008C12C8"/>
    <w:rsid w:val="008C320A"/>
    <w:rsid w:val="008C4696"/>
    <w:rsid w:val="008D2E5C"/>
    <w:rsid w:val="008D362C"/>
    <w:rsid w:val="008D7498"/>
    <w:rsid w:val="008E1499"/>
    <w:rsid w:val="008E15E9"/>
    <w:rsid w:val="008E4667"/>
    <w:rsid w:val="008E55D8"/>
    <w:rsid w:val="008E73AA"/>
    <w:rsid w:val="008F0CBC"/>
    <w:rsid w:val="008F5341"/>
    <w:rsid w:val="008F7C9F"/>
    <w:rsid w:val="009041CB"/>
    <w:rsid w:val="00906945"/>
    <w:rsid w:val="009134B5"/>
    <w:rsid w:val="009146AC"/>
    <w:rsid w:val="00917284"/>
    <w:rsid w:val="00917ED7"/>
    <w:rsid w:val="0092081D"/>
    <w:rsid w:val="009219F6"/>
    <w:rsid w:val="009254CC"/>
    <w:rsid w:val="00925C42"/>
    <w:rsid w:val="00926277"/>
    <w:rsid w:val="00927205"/>
    <w:rsid w:val="00927A35"/>
    <w:rsid w:val="00933334"/>
    <w:rsid w:val="0093713D"/>
    <w:rsid w:val="009377E1"/>
    <w:rsid w:val="0094412B"/>
    <w:rsid w:val="0094498C"/>
    <w:rsid w:val="00944D49"/>
    <w:rsid w:val="00945A5C"/>
    <w:rsid w:val="00945E9F"/>
    <w:rsid w:val="00946811"/>
    <w:rsid w:val="00946CFF"/>
    <w:rsid w:val="009509C7"/>
    <w:rsid w:val="009532C8"/>
    <w:rsid w:val="00953DF1"/>
    <w:rsid w:val="00957624"/>
    <w:rsid w:val="00957F1F"/>
    <w:rsid w:val="00960852"/>
    <w:rsid w:val="00960B00"/>
    <w:rsid w:val="00962F4D"/>
    <w:rsid w:val="0096418B"/>
    <w:rsid w:val="009647E1"/>
    <w:rsid w:val="00965950"/>
    <w:rsid w:val="00966F78"/>
    <w:rsid w:val="00967743"/>
    <w:rsid w:val="00967954"/>
    <w:rsid w:val="009713FA"/>
    <w:rsid w:val="0097216B"/>
    <w:rsid w:val="0097287C"/>
    <w:rsid w:val="009734CB"/>
    <w:rsid w:val="0097387C"/>
    <w:rsid w:val="009757CB"/>
    <w:rsid w:val="009779ED"/>
    <w:rsid w:val="00980566"/>
    <w:rsid w:val="0098061A"/>
    <w:rsid w:val="00980F30"/>
    <w:rsid w:val="00981361"/>
    <w:rsid w:val="00981A2B"/>
    <w:rsid w:val="00993942"/>
    <w:rsid w:val="00996036"/>
    <w:rsid w:val="009963BD"/>
    <w:rsid w:val="00996470"/>
    <w:rsid w:val="009977A1"/>
    <w:rsid w:val="009A04F9"/>
    <w:rsid w:val="009A0621"/>
    <w:rsid w:val="009A0664"/>
    <w:rsid w:val="009A1EED"/>
    <w:rsid w:val="009A2C87"/>
    <w:rsid w:val="009A7A00"/>
    <w:rsid w:val="009B0E5A"/>
    <w:rsid w:val="009B1343"/>
    <w:rsid w:val="009B1ADA"/>
    <w:rsid w:val="009B23DB"/>
    <w:rsid w:val="009B264C"/>
    <w:rsid w:val="009B5779"/>
    <w:rsid w:val="009B5EC0"/>
    <w:rsid w:val="009B692D"/>
    <w:rsid w:val="009C2CD4"/>
    <w:rsid w:val="009C5782"/>
    <w:rsid w:val="009C6AD4"/>
    <w:rsid w:val="009C7A1C"/>
    <w:rsid w:val="009D33F3"/>
    <w:rsid w:val="009D3669"/>
    <w:rsid w:val="009D51CC"/>
    <w:rsid w:val="009D5B02"/>
    <w:rsid w:val="009D6517"/>
    <w:rsid w:val="009D71FB"/>
    <w:rsid w:val="009E097D"/>
    <w:rsid w:val="009E13FD"/>
    <w:rsid w:val="009E1EFB"/>
    <w:rsid w:val="009E3674"/>
    <w:rsid w:val="009E36AB"/>
    <w:rsid w:val="009E605D"/>
    <w:rsid w:val="009E7B09"/>
    <w:rsid w:val="009F1D86"/>
    <w:rsid w:val="009F2B07"/>
    <w:rsid w:val="009F6BF5"/>
    <w:rsid w:val="00A011FE"/>
    <w:rsid w:val="00A02009"/>
    <w:rsid w:val="00A065E4"/>
    <w:rsid w:val="00A06F04"/>
    <w:rsid w:val="00A0760C"/>
    <w:rsid w:val="00A07BFB"/>
    <w:rsid w:val="00A108A9"/>
    <w:rsid w:val="00A13E4B"/>
    <w:rsid w:val="00A1616F"/>
    <w:rsid w:val="00A16A39"/>
    <w:rsid w:val="00A17ED0"/>
    <w:rsid w:val="00A23246"/>
    <w:rsid w:val="00A259A9"/>
    <w:rsid w:val="00A32DA7"/>
    <w:rsid w:val="00A35490"/>
    <w:rsid w:val="00A36C4E"/>
    <w:rsid w:val="00A36F14"/>
    <w:rsid w:val="00A3750C"/>
    <w:rsid w:val="00A37840"/>
    <w:rsid w:val="00A45C23"/>
    <w:rsid w:val="00A46A13"/>
    <w:rsid w:val="00A46A85"/>
    <w:rsid w:val="00A50AFE"/>
    <w:rsid w:val="00A51903"/>
    <w:rsid w:val="00A53B30"/>
    <w:rsid w:val="00A54F84"/>
    <w:rsid w:val="00A5512B"/>
    <w:rsid w:val="00A556FA"/>
    <w:rsid w:val="00A611BD"/>
    <w:rsid w:val="00A66414"/>
    <w:rsid w:val="00A66872"/>
    <w:rsid w:val="00A6699C"/>
    <w:rsid w:val="00A7063E"/>
    <w:rsid w:val="00A75FDA"/>
    <w:rsid w:val="00A800F9"/>
    <w:rsid w:val="00A83238"/>
    <w:rsid w:val="00A83DD0"/>
    <w:rsid w:val="00A91609"/>
    <w:rsid w:val="00A928ED"/>
    <w:rsid w:val="00A92976"/>
    <w:rsid w:val="00A95E74"/>
    <w:rsid w:val="00A97CED"/>
    <w:rsid w:val="00AA1E85"/>
    <w:rsid w:val="00AA45F3"/>
    <w:rsid w:val="00AA59EC"/>
    <w:rsid w:val="00AA7A5E"/>
    <w:rsid w:val="00AB0428"/>
    <w:rsid w:val="00AB13D3"/>
    <w:rsid w:val="00AB3482"/>
    <w:rsid w:val="00AB6B12"/>
    <w:rsid w:val="00AB6CC2"/>
    <w:rsid w:val="00AC0B18"/>
    <w:rsid w:val="00AC2339"/>
    <w:rsid w:val="00AC3469"/>
    <w:rsid w:val="00AC3ACC"/>
    <w:rsid w:val="00AC4E6B"/>
    <w:rsid w:val="00AC7608"/>
    <w:rsid w:val="00AC7DB5"/>
    <w:rsid w:val="00AD1889"/>
    <w:rsid w:val="00AD3E43"/>
    <w:rsid w:val="00AD42A1"/>
    <w:rsid w:val="00AE0D72"/>
    <w:rsid w:val="00AE64A4"/>
    <w:rsid w:val="00AF0DE0"/>
    <w:rsid w:val="00AF1D6E"/>
    <w:rsid w:val="00AF1EBD"/>
    <w:rsid w:val="00AF414A"/>
    <w:rsid w:val="00AF54DE"/>
    <w:rsid w:val="00AF5F89"/>
    <w:rsid w:val="00AF6A5A"/>
    <w:rsid w:val="00B009C3"/>
    <w:rsid w:val="00B025F7"/>
    <w:rsid w:val="00B02727"/>
    <w:rsid w:val="00B0392E"/>
    <w:rsid w:val="00B03E5B"/>
    <w:rsid w:val="00B03F4D"/>
    <w:rsid w:val="00B05898"/>
    <w:rsid w:val="00B061CE"/>
    <w:rsid w:val="00B07D99"/>
    <w:rsid w:val="00B12759"/>
    <w:rsid w:val="00B13CC2"/>
    <w:rsid w:val="00B14005"/>
    <w:rsid w:val="00B14A97"/>
    <w:rsid w:val="00B14FBF"/>
    <w:rsid w:val="00B22777"/>
    <w:rsid w:val="00B42718"/>
    <w:rsid w:val="00B42AA1"/>
    <w:rsid w:val="00B506A6"/>
    <w:rsid w:val="00B51A21"/>
    <w:rsid w:val="00B54408"/>
    <w:rsid w:val="00B54688"/>
    <w:rsid w:val="00B5617A"/>
    <w:rsid w:val="00B60BE0"/>
    <w:rsid w:val="00B636F2"/>
    <w:rsid w:val="00B63A7E"/>
    <w:rsid w:val="00B64F7F"/>
    <w:rsid w:val="00B65872"/>
    <w:rsid w:val="00B65E2B"/>
    <w:rsid w:val="00B66B24"/>
    <w:rsid w:val="00B67ED6"/>
    <w:rsid w:val="00B745A3"/>
    <w:rsid w:val="00B83994"/>
    <w:rsid w:val="00B85240"/>
    <w:rsid w:val="00B85A77"/>
    <w:rsid w:val="00B86227"/>
    <w:rsid w:val="00B91C28"/>
    <w:rsid w:val="00B92985"/>
    <w:rsid w:val="00B94B7E"/>
    <w:rsid w:val="00B96D7E"/>
    <w:rsid w:val="00BA1E2A"/>
    <w:rsid w:val="00BA536D"/>
    <w:rsid w:val="00BA65CA"/>
    <w:rsid w:val="00BA79F6"/>
    <w:rsid w:val="00BB3D71"/>
    <w:rsid w:val="00BB6528"/>
    <w:rsid w:val="00BB70F4"/>
    <w:rsid w:val="00BB7F56"/>
    <w:rsid w:val="00BC01B1"/>
    <w:rsid w:val="00BC1B82"/>
    <w:rsid w:val="00BC464D"/>
    <w:rsid w:val="00BC5478"/>
    <w:rsid w:val="00BC66C9"/>
    <w:rsid w:val="00BD2B9C"/>
    <w:rsid w:val="00BD746A"/>
    <w:rsid w:val="00BE140F"/>
    <w:rsid w:val="00BE169B"/>
    <w:rsid w:val="00BE27A8"/>
    <w:rsid w:val="00BE5311"/>
    <w:rsid w:val="00BE6798"/>
    <w:rsid w:val="00BF0D89"/>
    <w:rsid w:val="00BF2A8E"/>
    <w:rsid w:val="00BF56FC"/>
    <w:rsid w:val="00BF5D92"/>
    <w:rsid w:val="00BF60CA"/>
    <w:rsid w:val="00BF6479"/>
    <w:rsid w:val="00C01DB5"/>
    <w:rsid w:val="00C03C7F"/>
    <w:rsid w:val="00C03E34"/>
    <w:rsid w:val="00C07881"/>
    <w:rsid w:val="00C12331"/>
    <w:rsid w:val="00C127A9"/>
    <w:rsid w:val="00C15C05"/>
    <w:rsid w:val="00C15DBA"/>
    <w:rsid w:val="00C179E2"/>
    <w:rsid w:val="00C21308"/>
    <w:rsid w:val="00C21519"/>
    <w:rsid w:val="00C22CF9"/>
    <w:rsid w:val="00C31DD4"/>
    <w:rsid w:val="00C32039"/>
    <w:rsid w:val="00C32A01"/>
    <w:rsid w:val="00C33D1D"/>
    <w:rsid w:val="00C37FA3"/>
    <w:rsid w:val="00C40A6D"/>
    <w:rsid w:val="00C41469"/>
    <w:rsid w:val="00C43599"/>
    <w:rsid w:val="00C4396A"/>
    <w:rsid w:val="00C51288"/>
    <w:rsid w:val="00C51489"/>
    <w:rsid w:val="00C520B1"/>
    <w:rsid w:val="00C54C05"/>
    <w:rsid w:val="00C569DF"/>
    <w:rsid w:val="00C5716A"/>
    <w:rsid w:val="00C60120"/>
    <w:rsid w:val="00C60B5A"/>
    <w:rsid w:val="00C61193"/>
    <w:rsid w:val="00C66A7D"/>
    <w:rsid w:val="00C7108A"/>
    <w:rsid w:val="00C71D45"/>
    <w:rsid w:val="00C73787"/>
    <w:rsid w:val="00C80F96"/>
    <w:rsid w:val="00C81509"/>
    <w:rsid w:val="00C84B17"/>
    <w:rsid w:val="00C9011B"/>
    <w:rsid w:val="00C91522"/>
    <w:rsid w:val="00C929E6"/>
    <w:rsid w:val="00C93F39"/>
    <w:rsid w:val="00C95546"/>
    <w:rsid w:val="00C96859"/>
    <w:rsid w:val="00C969CE"/>
    <w:rsid w:val="00C97B0A"/>
    <w:rsid w:val="00CA3377"/>
    <w:rsid w:val="00CA399A"/>
    <w:rsid w:val="00CA460A"/>
    <w:rsid w:val="00CA4719"/>
    <w:rsid w:val="00CA47DE"/>
    <w:rsid w:val="00CA64AE"/>
    <w:rsid w:val="00CA73AD"/>
    <w:rsid w:val="00CB175E"/>
    <w:rsid w:val="00CB7DF3"/>
    <w:rsid w:val="00CC0D70"/>
    <w:rsid w:val="00CC32E8"/>
    <w:rsid w:val="00CC3E6F"/>
    <w:rsid w:val="00CC6930"/>
    <w:rsid w:val="00CC7798"/>
    <w:rsid w:val="00CD06D9"/>
    <w:rsid w:val="00CD356E"/>
    <w:rsid w:val="00CD6F87"/>
    <w:rsid w:val="00CD7CBF"/>
    <w:rsid w:val="00CE0CC1"/>
    <w:rsid w:val="00CE3A95"/>
    <w:rsid w:val="00CE3B95"/>
    <w:rsid w:val="00CE6B86"/>
    <w:rsid w:val="00CF1D65"/>
    <w:rsid w:val="00CF56D4"/>
    <w:rsid w:val="00CF7371"/>
    <w:rsid w:val="00D006C6"/>
    <w:rsid w:val="00D047AA"/>
    <w:rsid w:val="00D053F8"/>
    <w:rsid w:val="00D05A98"/>
    <w:rsid w:val="00D06876"/>
    <w:rsid w:val="00D0701D"/>
    <w:rsid w:val="00D11EDE"/>
    <w:rsid w:val="00D128B2"/>
    <w:rsid w:val="00D1684D"/>
    <w:rsid w:val="00D16EBB"/>
    <w:rsid w:val="00D214DD"/>
    <w:rsid w:val="00D21E1F"/>
    <w:rsid w:val="00D23C29"/>
    <w:rsid w:val="00D242F1"/>
    <w:rsid w:val="00D24FCD"/>
    <w:rsid w:val="00D26C27"/>
    <w:rsid w:val="00D26EBC"/>
    <w:rsid w:val="00D30FE1"/>
    <w:rsid w:val="00D405D5"/>
    <w:rsid w:val="00D42489"/>
    <w:rsid w:val="00D425E6"/>
    <w:rsid w:val="00D44758"/>
    <w:rsid w:val="00D46510"/>
    <w:rsid w:val="00D46D07"/>
    <w:rsid w:val="00D50D52"/>
    <w:rsid w:val="00D53705"/>
    <w:rsid w:val="00D55076"/>
    <w:rsid w:val="00D579C5"/>
    <w:rsid w:val="00D60FB5"/>
    <w:rsid w:val="00D63907"/>
    <w:rsid w:val="00D6645D"/>
    <w:rsid w:val="00D70605"/>
    <w:rsid w:val="00D712D5"/>
    <w:rsid w:val="00D72237"/>
    <w:rsid w:val="00D7272A"/>
    <w:rsid w:val="00D72E59"/>
    <w:rsid w:val="00D75B6A"/>
    <w:rsid w:val="00D80EC6"/>
    <w:rsid w:val="00D83D68"/>
    <w:rsid w:val="00D850B7"/>
    <w:rsid w:val="00D85927"/>
    <w:rsid w:val="00D85D10"/>
    <w:rsid w:val="00D87907"/>
    <w:rsid w:val="00D90B76"/>
    <w:rsid w:val="00D9240B"/>
    <w:rsid w:val="00D9242C"/>
    <w:rsid w:val="00D924EC"/>
    <w:rsid w:val="00D93101"/>
    <w:rsid w:val="00D93AA5"/>
    <w:rsid w:val="00D9474E"/>
    <w:rsid w:val="00D94836"/>
    <w:rsid w:val="00D955A4"/>
    <w:rsid w:val="00D9665C"/>
    <w:rsid w:val="00DA178B"/>
    <w:rsid w:val="00DA6260"/>
    <w:rsid w:val="00DB2DDD"/>
    <w:rsid w:val="00DB6461"/>
    <w:rsid w:val="00DB66B9"/>
    <w:rsid w:val="00DB7295"/>
    <w:rsid w:val="00DC38C8"/>
    <w:rsid w:val="00DC4B9B"/>
    <w:rsid w:val="00DC5B28"/>
    <w:rsid w:val="00DC79CA"/>
    <w:rsid w:val="00DD0C0F"/>
    <w:rsid w:val="00DD0F09"/>
    <w:rsid w:val="00DD1857"/>
    <w:rsid w:val="00DD1F17"/>
    <w:rsid w:val="00DD52D2"/>
    <w:rsid w:val="00DD53B8"/>
    <w:rsid w:val="00DD54DC"/>
    <w:rsid w:val="00DE1063"/>
    <w:rsid w:val="00DE208F"/>
    <w:rsid w:val="00DE3472"/>
    <w:rsid w:val="00DE621D"/>
    <w:rsid w:val="00DE6803"/>
    <w:rsid w:val="00DF02D7"/>
    <w:rsid w:val="00DF035C"/>
    <w:rsid w:val="00DF3798"/>
    <w:rsid w:val="00DF46F4"/>
    <w:rsid w:val="00DF5163"/>
    <w:rsid w:val="00DF5B6F"/>
    <w:rsid w:val="00E011A7"/>
    <w:rsid w:val="00E05AC6"/>
    <w:rsid w:val="00E05BF9"/>
    <w:rsid w:val="00E076F2"/>
    <w:rsid w:val="00E1358A"/>
    <w:rsid w:val="00E15174"/>
    <w:rsid w:val="00E158B1"/>
    <w:rsid w:val="00E15B92"/>
    <w:rsid w:val="00E16945"/>
    <w:rsid w:val="00E2269E"/>
    <w:rsid w:val="00E23466"/>
    <w:rsid w:val="00E24AE1"/>
    <w:rsid w:val="00E274CA"/>
    <w:rsid w:val="00E30E0E"/>
    <w:rsid w:val="00E31A3B"/>
    <w:rsid w:val="00E31EFE"/>
    <w:rsid w:val="00E32BD9"/>
    <w:rsid w:val="00E33014"/>
    <w:rsid w:val="00E33250"/>
    <w:rsid w:val="00E33C49"/>
    <w:rsid w:val="00E36171"/>
    <w:rsid w:val="00E377D5"/>
    <w:rsid w:val="00E37AF8"/>
    <w:rsid w:val="00E4096C"/>
    <w:rsid w:val="00E41CA7"/>
    <w:rsid w:val="00E43254"/>
    <w:rsid w:val="00E44EA9"/>
    <w:rsid w:val="00E46DC7"/>
    <w:rsid w:val="00E502BB"/>
    <w:rsid w:val="00E5063F"/>
    <w:rsid w:val="00E50A27"/>
    <w:rsid w:val="00E5130B"/>
    <w:rsid w:val="00E513C2"/>
    <w:rsid w:val="00E52582"/>
    <w:rsid w:val="00E52FB0"/>
    <w:rsid w:val="00E535D3"/>
    <w:rsid w:val="00E53A0B"/>
    <w:rsid w:val="00E53AF5"/>
    <w:rsid w:val="00E57889"/>
    <w:rsid w:val="00E57E12"/>
    <w:rsid w:val="00E60B3C"/>
    <w:rsid w:val="00E63AED"/>
    <w:rsid w:val="00E673B1"/>
    <w:rsid w:val="00E70625"/>
    <w:rsid w:val="00E71FA1"/>
    <w:rsid w:val="00E75FC7"/>
    <w:rsid w:val="00E818E7"/>
    <w:rsid w:val="00E81BDD"/>
    <w:rsid w:val="00E858A6"/>
    <w:rsid w:val="00E85B78"/>
    <w:rsid w:val="00E86BF7"/>
    <w:rsid w:val="00E925A6"/>
    <w:rsid w:val="00E93810"/>
    <w:rsid w:val="00E93BF0"/>
    <w:rsid w:val="00E970B2"/>
    <w:rsid w:val="00EA6312"/>
    <w:rsid w:val="00EA64EE"/>
    <w:rsid w:val="00EA7AFF"/>
    <w:rsid w:val="00EB2E1C"/>
    <w:rsid w:val="00EB48E8"/>
    <w:rsid w:val="00EB671C"/>
    <w:rsid w:val="00EB689E"/>
    <w:rsid w:val="00EC26E6"/>
    <w:rsid w:val="00EC3D5D"/>
    <w:rsid w:val="00EC4FAB"/>
    <w:rsid w:val="00EC674E"/>
    <w:rsid w:val="00ED0207"/>
    <w:rsid w:val="00ED1C2A"/>
    <w:rsid w:val="00ED2BCD"/>
    <w:rsid w:val="00ED6238"/>
    <w:rsid w:val="00ED700C"/>
    <w:rsid w:val="00EE37D7"/>
    <w:rsid w:val="00EE4E14"/>
    <w:rsid w:val="00EE7ECB"/>
    <w:rsid w:val="00EF0966"/>
    <w:rsid w:val="00EF0E65"/>
    <w:rsid w:val="00EF1226"/>
    <w:rsid w:val="00EF2F09"/>
    <w:rsid w:val="00EF36A5"/>
    <w:rsid w:val="00EF6620"/>
    <w:rsid w:val="00F00EC9"/>
    <w:rsid w:val="00F01695"/>
    <w:rsid w:val="00F12EEC"/>
    <w:rsid w:val="00F147A0"/>
    <w:rsid w:val="00F17459"/>
    <w:rsid w:val="00F2151A"/>
    <w:rsid w:val="00F3460A"/>
    <w:rsid w:val="00F37D0A"/>
    <w:rsid w:val="00F42BF0"/>
    <w:rsid w:val="00F44416"/>
    <w:rsid w:val="00F44DBF"/>
    <w:rsid w:val="00F476A0"/>
    <w:rsid w:val="00F476B2"/>
    <w:rsid w:val="00F536FB"/>
    <w:rsid w:val="00F53CFD"/>
    <w:rsid w:val="00F54129"/>
    <w:rsid w:val="00F5552A"/>
    <w:rsid w:val="00F55B91"/>
    <w:rsid w:val="00F64609"/>
    <w:rsid w:val="00F64E69"/>
    <w:rsid w:val="00F6704C"/>
    <w:rsid w:val="00F70AF9"/>
    <w:rsid w:val="00F7103E"/>
    <w:rsid w:val="00F777DA"/>
    <w:rsid w:val="00F80A4D"/>
    <w:rsid w:val="00F8213C"/>
    <w:rsid w:val="00F827C8"/>
    <w:rsid w:val="00F87FA0"/>
    <w:rsid w:val="00F91250"/>
    <w:rsid w:val="00F91B64"/>
    <w:rsid w:val="00F94EAD"/>
    <w:rsid w:val="00F955BA"/>
    <w:rsid w:val="00FA1523"/>
    <w:rsid w:val="00FA7293"/>
    <w:rsid w:val="00FB049B"/>
    <w:rsid w:val="00FB06AE"/>
    <w:rsid w:val="00FB2B06"/>
    <w:rsid w:val="00FB6436"/>
    <w:rsid w:val="00FC2EEF"/>
    <w:rsid w:val="00FC32C4"/>
    <w:rsid w:val="00FC536D"/>
    <w:rsid w:val="00FC5C8B"/>
    <w:rsid w:val="00FD2699"/>
    <w:rsid w:val="00FD4125"/>
    <w:rsid w:val="00FE3A44"/>
    <w:rsid w:val="00FE4FF0"/>
    <w:rsid w:val="00FE5E81"/>
    <w:rsid w:val="00FE65AB"/>
    <w:rsid w:val="00FE7775"/>
    <w:rsid w:val="00FE7DB4"/>
    <w:rsid w:val="00FF2E9B"/>
    <w:rsid w:val="00FF4A40"/>
    <w:rsid w:val="00FF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8F00"/>
  <w15:docId w15:val="{CDDB68B5-8709-4CBC-B38F-BF168A9D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th%20Shethji\Desktop\Coding\web%20dev\word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</Template>
  <TotalTime>62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 Shethji</dc:creator>
  <cp:lastModifiedBy>shethjiparth1@gmail.com</cp:lastModifiedBy>
  <cp:revision>1</cp:revision>
  <dcterms:created xsi:type="dcterms:W3CDTF">2023-07-05T14:11:00Z</dcterms:created>
  <dcterms:modified xsi:type="dcterms:W3CDTF">2023-07-05T15:13:00Z</dcterms:modified>
</cp:coreProperties>
</file>